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D035D" w14:textId="281DC526" w:rsidR="00947D3E" w:rsidRDefault="008059A0" w:rsidP="00947D3E">
      <w:pPr>
        <w:pStyle w:val="Title"/>
        <w:jc w:val="center"/>
        <w:rPr>
          <w:lang w:val="en-US"/>
        </w:rPr>
      </w:pPr>
      <w:r>
        <w:rPr>
          <w:lang w:val="en-US"/>
        </w:rPr>
        <w:t>LAB - 4</w:t>
      </w:r>
    </w:p>
    <w:p w14:paraId="0B19BE0B" w14:textId="5E20CF38" w:rsidR="008059A0" w:rsidRPr="008059A0" w:rsidRDefault="008059A0" w:rsidP="008059A0">
      <w:pPr>
        <w:pStyle w:val="IntenseQuote"/>
        <w:rPr>
          <w:i w:val="0"/>
          <w:iCs w:val="0"/>
          <w:noProof/>
          <w:sz w:val="36"/>
          <w:szCs w:val="36"/>
        </w:rPr>
      </w:pPr>
      <w:r>
        <w:rPr>
          <w:i w:val="0"/>
          <w:iCs w:val="0"/>
          <w:sz w:val="36"/>
          <w:szCs w:val="36"/>
        </w:rPr>
        <w:t>XR UNITY</w:t>
      </w:r>
    </w:p>
    <w:p w14:paraId="43B10F6C" w14:textId="0810E479" w:rsidR="008059A0" w:rsidRDefault="008059A0" w:rsidP="008059A0">
      <w:r>
        <w:rPr>
          <w:noProof/>
        </w:rPr>
        <w:drawing>
          <wp:inline distT="0" distB="0" distL="0" distR="0" wp14:anchorId="4868BE08" wp14:editId="5377898A">
            <wp:extent cx="5252370" cy="3263900"/>
            <wp:effectExtent l="38100" t="38100" r="100965" b="88900"/>
            <wp:docPr id="19896773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39"/>
                    <a:stretch/>
                  </pic:blipFill>
                  <pic:spPr bwMode="auto">
                    <a:xfrm>
                      <a:off x="0" y="0"/>
                      <a:ext cx="5260467" cy="326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47F6" w14:textId="101FF9C9" w:rsidR="008059A0" w:rsidRDefault="008059A0" w:rsidP="008059A0">
      <w:r>
        <w:t>Fig 1.1: Interaction with Unity template demo</w:t>
      </w:r>
    </w:p>
    <w:p w14:paraId="3E29A161" w14:textId="77777777" w:rsidR="008059A0" w:rsidRDefault="008059A0" w:rsidP="008059A0">
      <w:pPr>
        <w:rPr>
          <w:noProof/>
        </w:rPr>
      </w:pPr>
    </w:p>
    <w:p w14:paraId="7FCDC458" w14:textId="77777777" w:rsidR="007F07FE" w:rsidRDefault="008059A0" w:rsidP="008059A0">
      <w:pPr>
        <w:rPr>
          <w:noProof/>
        </w:rPr>
      </w:pPr>
      <w:r>
        <w:rPr>
          <w:noProof/>
        </w:rPr>
        <w:drawing>
          <wp:inline distT="0" distB="0" distL="0" distR="0" wp14:anchorId="64B3C4D2" wp14:editId="4A91B91E">
            <wp:extent cx="5276850" cy="3279113"/>
            <wp:effectExtent l="38100" t="38100" r="95250" b="93345"/>
            <wp:docPr id="180102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39"/>
                    <a:stretch/>
                  </pic:blipFill>
                  <pic:spPr bwMode="auto">
                    <a:xfrm>
                      <a:off x="0" y="0"/>
                      <a:ext cx="5289279" cy="328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0BFC3" w14:textId="77777777" w:rsidR="007F07FE" w:rsidRDefault="007F07FE" w:rsidP="007F07FE">
      <w:r>
        <w:t>Fig 1.2: Interaction with Unity template demo for climbing</w:t>
      </w:r>
    </w:p>
    <w:p w14:paraId="5DFAD9A1" w14:textId="52A42FE2" w:rsidR="008059A0" w:rsidRDefault="007F07FE" w:rsidP="008059A0">
      <w:r>
        <w:rPr>
          <w:noProof/>
        </w:rPr>
        <w:lastRenderedPageBreak/>
        <w:drawing>
          <wp:inline distT="0" distB="0" distL="0" distR="0" wp14:anchorId="65B9F5E1" wp14:editId="7BD96BEB">
            <wp:extent cx="6642100" cy="4159250"/>
            <wp:effectExtent l="38100" t="38100" r="101600" b="88900"/>
            <wp:docPr id="1029793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3"/>
                    <a:stretch/>
                  </pic:blipFill>
                  <pic:spPr bwMode="auto">
                    <a:xfrm>
                      <a:off x="0" y="0"/>
                      <a:ext cx="66421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CFD7" w14:textId="1E16027F" w:rsidR="007F07FE" w:rsidRDefault="008059A0" w:rsidP="008059A0">
      <w:r>
        <w:t>Fig 1.</w:t>
      </w:r>
      <w:r w:rsidR="007F07FE">
        <w:t>3</w:t>
      </w:r>
      <w:r>
        <w:t xml:space="preserve">: Interaction with </w:t>
      </w:r>
      <w:r w:rsidR="007F07FE">
        <w:t xml:space="preserve">Custom Scene from our Studio </w:t>
      </w:r>
      <w:r w:rsidR="00DF06BF">
        <w:t>Test Scene</w:t>
      </w:r>
    </w:p>
    <w:p w14:paraId="4B180183" w14:textId="3B8560B6" w:rsidR="007F07FE" w:rsidRDefault="00DF06BF" w:rsidP="008059A0">
      <w:r>
        <w:rPr>
          <w:noProof/>
        </w:rPr>
        <w:drawing>
          <wp:inline distT="0" distB="0" distL="0" distR="0" wp14:anchorId="63EF8E0D" wp14:editId="5A1F3DDF">
            <wp:extent cx="6642100" cy="4121150"/>
            <wp:effectExtent l="38100" t="38100" r="101600" b="88900"/>
            <wp:docPr id="251262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32" b="-1"/>
                    <a:stretch/>
                  </pic:blipFill>
                  <pic:spPr bwMode="auto">
                    <a:xfrm>
                      <a:off x="0" y="0"/>
                      <a:ext cx="66421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6150D" w14:textId="3E91556B" w:rsidR="00DF06BF" w:rsidRDefault="00DF06BF" w:rsidP="00DF06BF">
      <w:r>
        <w:t>Fig 1.</w:t>
      </w:r>
      <w:r>
        <w:t>4</w:t>
      </w:r>
      <w:r>
        <w:t xml:space="preserve">: Interaction with Custom Scene from our Studio </w:t>
      </w:r>
      <w:r>
        <w:t>Test Scene, Dual Hand</w:t>
      </w:r>
    </w:p>
    <w:p w14:paraId="6EB6C53D" w14:textId="77777777" w:rsidR="00DF06BF" w:rsidRDefault="00DF06BF" w:rsidP="008059A0">
      <w:pPr>
        <w:rPr>
          <w:noProof/>
        </w:rPr>
      </w:pPr>
    </w:p>
    <w:p w14:paraId="3EF9D325" w14:textId="18ED9D43" w:rsidR="00DF06BF" w:rsidRDefault="00DF06BF" w:rsidP="008059A0">
      <w:r>
        <w:rPr>
          <w:noProof/>
        </w:rPr>
        <w:drawing>
          <wp:inline distT="0" distB="0" distL="0" distR="0" wp14:anchorId="6F435009" wp14:editId="566775CE">
            <wp:extent cx="6642100" cy="3905250"/>
            <wp:effectExtent l="38100" t="38100" r="101600" b="95250"/>
            <wp:docPr id="21093247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35"/>
                    <a:stretch/>
                  </pic:blipFill>
                  <pic:spPr bwMode="auto">
                    <a:xfrm>
                      <a:off x="0" y="0"/>
                      <a:ext cx="66421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5B15F" w14:textId="7ADC8DF0" w:rsidR="00DF06BF" w:rsidRDefault="00DF06BF" w:rsidP="008059A0">
      <w:r>
        <w:t>Fig 1.</w:t>
      </w:r>
      <w:r>
        <w:t>5</w:t>
      </w:r>
      <w:r>
        <w:t xml:space="preserve">: Interaction with </w:t>
      </w:r>
      <w:proofErr w:type="spellStart"/>
      <w:r>
        <w:t>Subnautica</w:t>
      </w:r>
      <w:proofErr w:type="spellEnd"/>
      <w:r w:rsidR="00B12415">
        <w:t xml:space="preserve"> game</w:t>
      </w:r>
    </w:p>
    <w:p w14:paraId="7941EC0B" w14:textId="41F900A8" w:rsidR="00DF06BF" w:rsidRDefault="00B97B94" w:rsidP="008059A0">
      <w:r>
        <w:rPr>
          <w:noProof/>
        </w:rPr>
        <w:drawing>
          <wp:inline distT="0" distB="0" distL="0" distR="0" wp14:anchorId="0A8D1892" wp14:editId="0446A9FA">
            <wp:extent cx="6559550" cy="4101287"/>
            <wp:effectExtent l="38100" t="38100" r="88900" b="90170"/>
            <wp:docPr id="14932837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281" cy="410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1328D" w14:textId="44145C38" w:rsidR="00B97B94" w:rsidRDefault="00B97B94" w:rsidP="00B97B94">
      <w:r>
        <w:t>Fig 1.</w:t>
      </w:r>
      <w:r>
        <w:t>6</w:t>
      </w:r>
      <w:r>
        <w:t xml:space="preserve">: Interaction with </w:t>
      </w:r>
      <w:proofErr w:type="spellStart"/>
      <w:r>
        <w:t>Subnautica</w:t>
      </w:r>
      <w:proofErr w:type="spellEnd"/>
      <w:r>
        <w:t xml:space="preserve"> game</w:t>
      </w:r>
    </w:p>
    <w:p w14:paraId="2E064EFE" w14:textId="43B17926" w:rsidR="00B97B94" w:rsidRDefault="00B97B94" w:rsidP="008059A0">
      <w:r>
        <w:rPr>
          <w:noProof/>
        </w:rPr>
        <w:lastRenderedPageBreak/>
        <w:drawing>
          <wp:inline distT="0" distB="0" distL="0" distR="0" wp14:anchorId="3E5AAFE5" wp14:editId="516E01C4">
            <wp:extent cx="6378041" cy="3987800"/>
            <wp:effectExtent l="38100" t="38100" r="99060" b="88900"/>
            <wp:docPr id="2631494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164" cy="398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10D5C0" w14:textId="4AF106CB" w:rsidR="00B97B94" w:rsidRDefault="00B97B94" w:rsidP="00B97B94">
      <w:r>
        <w:t>Fig 1.</w:t>
      </w:r>
      <w:r>
        <w:t>7</w:t>
      </w:r>
      <w:r>
        <w:t xml:space="preserve">: </w:t>
      </w:r>
      <w:r>
        <w:t>Exploration</w:t>
      </w:r>
      <w:r>
        <w:t xml:space="preserve"> with </w:t>
      </w:r>
      <w:proofErr w:type="spellStart"/>
      <w:r>
        <w:t>Subnautica</w:t>
      </w:r>
      <w:proofErr w:type="spellEnd"/>
      <w:r>
        <w:t xml:space="preserve"> game</w:t>
      </w:r>
    </w:p>
    <w:p w14:paraId="5FA86BEB" w14:textId="77777777" w:rsidR="00B97B94" w:rsidRDefault="00B97B94" w:rsidP="00B97B94"/>
    <w:p w14:paraId="1DA44657" w14:textId="39F73906" w:rsidR="00B97B94" w:rsidRDefault="00B97B94" w:rsidP="00B97B94">
      <w:r>
        <w:rPr>
          <w:noProof/>
        </w:rPr>
        <w:drawing>
          <wp:inline distT="0" distB="0" distL="0" distR="0" wp14:anchorId="649B0F7B" wp14:editId="5B2FBCE2">
            <wp:extent cx="6347574" cy="3968750"/>
            <wp:effectExtent l="38100" t="38100" r="91440" b="88900"/>
            <wp:docPr id="21046709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513" cy="396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56BBD" w14:textId="1A2A1336" w:rsidR="008059A0" w:rsidRPr="008059A0" w:rsidRDefault="00B97B94" w:rsidP="008059A0">
      <w:r>
        <w:t>Fig 1.</w:t>
      </w:r>
      <w:r>
        <w:t>8</w:t>
      </w:r>
      <w:r>
        <w:t xml:space="preserve">: Exploration with </w:t>
      </w:r>
      <w:proofErr w:type="spellStart"/>
      <w:r>
        <w:t>Subnautica</w:t>
      </w:r>
      <w:proofErr w:type="spellEnd"/>
      <w:r>
        <w:t xml:space="preserve"> game</w:t>
      </w:r>
    </w:p>
    <w:sectPr w:rsidR="008059A0" w:rsidRPr="008059A0" w:rsidSect="00947D3E">
      <w:headerReference w:type="default" r:id="rId18"/>
      <w:footerReference w:type="default" r:id="rId19"/>
      <w:pgSz w:w="11906" w:h="16838"/>
      <w:pgMar w:top="720" w:right="720" w:bottom="720" w:left="720" w:header="283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E3FAD" w14:textId="77777777" w:rsidR="00947D3E" w:rsidRDefault="00947D3E" w:rsidP="00947D3E">
      <w:pPr>
        <w:spacing w:after="0" w:line="240" w:lineRule="auto"/>
      </w:pPr>
      <w:r>
        <w:separator/>
      </w:r>
    </w:p>
  </w:endnote>
  <w:endnote w:type="continuationSeparator" w:id="0">
    <w:p w14:paraId="3A34B8AA" w14:textId="77777777" w:rsidR="00947D3E" w:rsidRDefault="00947D3E" w:rsidP="00947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40"/>
      <w:gridCol w:w="5226"/>
    </w:tblGrid>
    <w:tr w:rsidR="00947D3E" w14:paraId="3E29C72D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C4A5080" w14:textId="77777777" w:rsidR="00947D3E" w:rsidRDefault="00947D3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29FF31E4" w14:textId="77777777" w:rsidR="00947D3E" w:rsidRDefault="00947D3E">
          <w:pPr>
            <w:pStyle w:val="Header"/>
            <w:jc w:val="right"/>
            <w:rPr>
              <w:caps/>
              <w:sz w:val="18"/>
            </w:rPr>
          </w:pPr>
        </w:p>
      </w:tc>
    </w:tr>
    <w:tr w:rsidR="00947D3E" w14:paraId="3F010F8E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DC58E0B85684A358CC0060767B08E5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63CAF0E6" w14:textId="118585D9" w:rsidR="00947D3E" w:rsidRDefault="00947D3E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Plaban Biswas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B888270" w14:textId="77777777" w:rsidR="00947D3E" w:rsidRDefault="00947D3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AE649B3" w14:textId="77777777" w:rsidR="00947D3E" w:rsidRDefault="00947D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CC4E46" w14:textId="77777777" w:rsidR="00947D3E" w:rsidRDefault="00947D3E" w:rsidP="00947D3E">
      <w:pPr>
        <w:spacing w:after="0" w:line="240" w:lineRule="auto"/>
      </w:pPr>
      <w:r>
        <w:separator/>
      </w:r>
    </w:p>
  </w:footnote>
  <w:footnote w:type="continuationSeparator" w:id="0">
    <w:p w14:paraId="18995C9B" w14:textId="77777777" w:rsidR="00947D3E" w:rsidRDefault="00947D3E" w:rsidP="00947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C5D4A" w14:textId="399F9F3D" w:rsidR="00947D3E" w:rsidRDefault="00E5254F" w:rsidP="00473B00">
    <w:pPr>
      <w:pStyle w:val="Header"/>
      <w:pBdr>
        <w:bottom w:val="single" w:sz="4" w:space="8" w:color="4472C4" w:themeColor="accent1"/>
      </w:pBdr>
      <w:spacing w:after="360"/>
      <w:contextualSpacing/>
      <w:jc w:val="right"/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E51FA1C96C5247D4B755A3A68931CAD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olor w:val="auto"/>
        </w:rPr>
      </w:sdtEndPr>
      <w:sdtContent>
        <w:r w:rsidR="00473B00">
          <w:rPr>
            <w:color w:val="404040" w:themeColor="text1" w:themeTint="BF"/>
          </w:rPr>
          <w:t>COMP</w:t>
        </w:r>
        <w:r w:rsidR="003B4BFB">
          <w:rPr>
            <w:color w:val="404040" w:themeColor="text1" w:themeTint="BF"/>
          </w:rPr>
          <w:t>39</w:t>
        </w:r>
        <w:r w:rsidR="004E746F">
          <w:rPr>
            <w:color w:val="404040" w:themeColor="text1" w:themeTint="BF"/>
          </w:rPr>
          <w:t>5</w:t>
        </w:r>
        <w:r w:rsidR="00473B00">
          <w:rPr>
            <w:color w:val="404040" w:themeColor="text1" w:themeTint="BF"/>
          </w:rPr>
          <w:t xml:space="preserve"> –</w:t>
        </w:r>
        <w:r w:rsidR="004E746F">
          <w:rPr>
            <w:color w:val="404040" w:themeColor="text1" w:themeTint="BF"/>
          </w:rPr>
          <w:t xml:space="preserve"> SIMULATION DESIGN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FF6506"/>
    <w:multiLevelType w:val="hybridMultilevel"/>
    <w:tmpl w:val="23A6079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7089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D3E"/>
    <w:rsid w:val="0000130D"/>
    <w:rsid w:val="000A465B"/>
    <w:rsid w:val="000B0526"/>
    <w:rsid w:val="001032E8"/>
    <w:rsid w:val="00141C07"/>
    <w:rsid w:val="001878CE"/>
    <w:rsid w:val="001F0E75"/>
    <w:rsid w:val="00215727"/>
    <w:rsid w:val="00220E03"/>
    <w:rsid w:val="0024788C"/>
    <w:rsid w:val="00270718"/>
    <w:rsid w:val="00281BFD"/>
    <w:rsid w:val="002B7EAC"/>
    <w:rsid w:val="003124AE"/>
    <w:rsid w:val="003328B2"/>
    <w:rsid w:val="00355520"/>
    <w:rsid w:val="003B4BFB"/>
    <w:rsid w:val="003E1D11"/>
    <w:rsid w:val="00473B00"/>
    <w:rsid w:val="004E746F"/>
    <w:rsid w:val="004F2F8F"/>
    <w:rsid w:val="00500EE4"/>
    <w:rsid w:val="00547ADD"/>
    <w:rsid w:val="00563180"/>
    <w:rsid w:val="0056568F"/>
    <w:rsid w:val="005C577C"/>
    <w:rsid w:val="005F488F"/>
    <w:rsid w:val="00602591"/>
    <w:rsid w:val="0068204D"/>
    <w:rsid w:val="006B7073"/>
    <w:rsid w:val="007024CF"/>
    <w:rsid w:val="00735C8B"/>
    <w:rsid w:val="00737D80"/>
    <w:rsid w:val="00773257"/>
    <w:rsid w:val="0078470E"/>
    <w:rsid w:val="0079127B"/>
    <w:rsid w:val="007D04FA"/>
    <w:rsid w:val="007D1E50"/>
    <w:rsid w:val="007F07FE"/>
    <w:rsid w:val="00804248"/>
    <w:rsid w:val="008059A0"/>
    <w:rsid w:val="008261B3"/>
    <w:rsid w:val="008B543F"/>
    <w:rsid w:val="008E2512"/>
    <w:rsid w:val="008F1FD6"/>
    <w:rsid w:val="009234CA"/>
    <w:rsid w:val="00927877"/>
    <w:rsid w:val="00944308"/>
    <w:rsid w:val="00947D3E"/>
    <w:rsid w:val="009921EF"/>
    <w:rsid w:val="009B4174"/>
    <w:rsid w:val="009E634C"/>
    <w:rsid w:val="009F2590"/>
    <w:rsid w:val="00A02249"/>
    <w:rsid w:val="00A948F1"/>
    <w:rsid w:val="00AF2441"/>
    <w:rsid w:val="00B113DA"/>
    <w:rsid w:val="00B12415"/>
    <w:rsid w:val="00B20708"/>
    <w:rsid w:val="00B97B94"/>
    <w:rsid w:val="00C02493"/>
    <w:rsid w:val="00D047D5"/>
    <w:rsid w:val="00DD7F7A"/>
    <w:rsid w:val="00DF06BF"/>
    <w:rsid w:val="00E12470"/>
    <w:rsid w:val="00E21A12"/>
    <w:rsid w:val="00E24D96"/>
    <w:rsid w:val="00E92473"/>
    <w:rsid w:val="00EB70B4"/>
    <w:rsid w:val="00F24CC3"/>
    <w:rsid w:val="00F744F9"/>
    <w:rsid w:val="00FA428D"/>
    <w:rsid w:val="00FB0846"/>
    <w:rsid w:val="00FD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3DE4D"/>
  <w15:chartTrackingRefBased/>
  <w15:docId w15:val="{648571D0-EFEB-4326-A5B6-55D320863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7B94"/>
  </w:style>
  <w:style w:type="paragraph" w:styleId="Heading1">
    <w:name w:val="heading 1"/>
    <w:basedOn w:val="Normal"/>
    <w:next w:val="Normal"/>
    <w:link w:val="Heading1Char"/>
    <w:uiPriority w:val="9"/>
    <w:qFormat/>
    <w:rsid w:val="00947D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D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7D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7D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7D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7D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7D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7D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7D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7D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47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7D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7D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7D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7D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7D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7D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7D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7D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7D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7D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7D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7D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7D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7D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7D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7D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7D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7D3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47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7D3E"/>
  </w:style>
  <w:style w:type="paragraph" w:styleId="Footer">
    <w:name w:val="footer"/>
    <w:basedOn w:val="Normal"/>
    <w:link w:val="FooterChar"/>
    <w:uiPriority w:val="99"/>
    <w:unhideWhenUsed/>
    <w:rsid w:val="00947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7D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51FA1C96C5247D4B755A3A68931CA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FC9D5-EDCD-40D3-8504-0FC885805AC6}"/>
      </w:docPartPr>
      <w:docPartBody>
        <w:p w:rsidR="00E709CD" w:rsidRDefault="00E709CD" w:rsidP="00E709CD">
          <w:pPr>
            <w:pStyle w:val="E51FA1C96C5247D4B755A3A68931CADF"/>
          </w:pPr>
          <w:r>
            <w:rPr>
              <w:color w:val="404040" w:themeColor="text1" w:themeTint="BF"/>
            </w:rPr>
            <w:t>[Document title]</w:t>
          </w:r>
        </w:p>
      </w:docPartBody>
    </w:docPart>
    <w:docPart>
      <w:docPartPr>
        <w:name w:val="9DC58E0B85684A358CC0060767B08E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F56865-03E0-43D7-87C3-DD51FD69E712}"/>
      </w:docPartPr>
      <w:docPartBody>
        <w:p w:rsidR="00E709CD" w:rsidRDefault="00E709CD" w:rsidP="00E709CD">
          <w:pPr>
            <w:pStyle w:val="9DC58E0B85684A358CC0060767B08E59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9CD"/>
    <w:rsid w:val="00220E03"/>
    <w:rsid w:val="002B7EAC"/>
    <w:rsid w:val="004F2F8F"/>
    <w:rsid w:val="0056568F"/>
    <w:rsid w:val="0068204D"/>
    <w:rsid w:val="006B7073"/>
    <w:rsid w:val="0079127B"/>
    <w:rsid w:val="008261B3"/>
    <w:rsid w:val="008E2512"/>
    <w:rsid w:val="009F2590"/>
    <w:rsid w:val="00A948F1"/>
    <w:rsid w:val="00AF2441"/>
    <w:rsid w:val="00E21A12"/>
    <w:rsid w:val="00E709CD"/>
    <w:rsid w:val="00E92473"/>
    <w:rsid w:val="00F744F9"/>
    <w:rsid w:val="00FD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1FA1C96C5247D4B755A3A68931CADF">
    <w:name w:val="E51FA1C96C5247D4B755A3A68931CADF"/>
    <w:rsid w:val="00E709CD"/>
  </w:style>
  <w:style w:type="character" w:styleId="PlaceholderText">
    <w:name w:val="Placeholder Text"/>
    <w:basedOn w:val="DefaultParagraphFont"/>
    <w:uiPriority w:val="99"/>
    <w:semiHidden/>
    <w:rsid w:val="00E709CD"/>
    <w:rPr>
      <w:color w:val="808080"/>
    </w:rPr>
  </w:style>
  <w:style w:type="paragraph" w:customStyle="1" w:styleId="9DC58E0B85684A358CC0060767B08E59">
    <w:name w:val="9DC58E0B85684A358CC0060767B08E59"/>
    <w:rsid w:val="00E709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Wisp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AC581B5E91DF469811090925B04195" ma:contentTypeVersion="12" ma:contentTypeDescription="Create a new document." ma:contentTypeScope="" ma:versionID="0ed2022a96690f8d08464aa1206b086b">
  <xsd:schema xmlns:xsd="http://www.w3.org/2001/XMLSchema" xmlns:xs="http://www.w3.org/2001/XMLSchema" xmlns:p="http://schemas.microsoft.com/office/2006/metadata/properties" xmlns:ns3="84146c7c-0665-4280-ab93-75cc8c8a1db8" xmlns:ns4="3cc4117e-09f7-4285-8265-247fbb97412e" targetNamespace="http://schemas.microsoft.com/office/2006/metadata/properties" ma:root="true" ma:fieldsID="642503a887e95ef6fec4e9de17af14bf" ns3:_="" ns4:_="">
    <xsd:import namespace="84146c7c-0665-4280-ab93-75cc8c8a1db8"/>
    <xsd:import namespace="3cc4117e-09f7-4285-8265-247fbb97412e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146c7c-0665-4280-ab93-75cc8c8a1db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c4117e-09f7-4285-8265-247fbb97412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146c7c-0665-4280-ab93-75cc8c8a1db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BBC8FF-6D3E-4145-8303-2A1B723691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146c7c-0665-4280-ab93-75cc8c8a1db8"/>
    <ds:schemaRef ds:uri="3cc4117e-09f7-4285-8265-247fbb9741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FE351E1-E52D-4A44-AF29-AED0B553B8CB}">
  <ds:schemaRefs>
    <ds:schemaRef ds:uri="http://schemas.openxmlformats.org/package/2006/metadata/core-properties"/>
    <ds:schemaRef ds:uri="http://purl.org/dc/dcmitype/"/>
    <ds:schemaRef ds:uri="http://purl.org/dc/terms/"/>
    <ds:schemaRef ds:uri="84146c7c-0665-4280-ab93-75cc8c8a1db8"/>
    <ds:schemaRef ds:uri="http://schemas.microsoft.com/office/infopath/2007/PartnerControls"/>
    <ds:schemaRef ds:uri="http://schemas.microsoft.com/office/2006/documentManagement/types"/>
    <ds:schemaRef ds:uri="3cc4117e-09f7-4285-8265-247fbb97412e"/>
    <ds:schemaRef ds:uri="http://schemas.microsoft.com/office/2006/metadata/properties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4A48B6B4-1153-4E4D-883C-E8B032C39E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LAB_Report.dotx</Template>
  <TotalTime>0</TotalTime>
  <Pages>4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COMP395 – SIMULATION DESIGN</vt:lpstr>
    </vt:vector>
  </TitlesOfParts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COMP395 – SIMULATION DESIGN</dc:title>
  <dc:subject>LAB</dc:subject>
  <dc:creator>Plaban Biswas</dc:creator>
  <cp:keywords>Lab</cp:keywords>
  <dc:description/>
  <cp:lastModifiedBy>Plaban Biswas</cp:lastModifiedBy>
  <cp:revision>2</cp:revision>
  <dcterms:created xsi:type="dcterms:W3CDTF">2025-01-29T21:05:00Z</dcterms:created>
  <dcterms:modified xsi:type="dcterms:W3CDTF">2025-01-29T21:05:00Z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0x0101008AAC581B5E91DF469811090925B04195</vt:lpwstr>
  </property>
</Properties>
</file>